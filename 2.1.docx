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24D" w:rsidRDefault="0055424D">
      <w:pPr>
        <w:jc w:val="both"/>
        <w:rPr>
          <w:color w:val="000000"/>
        </w:rPr>
      </w:pPr>
    </w:p>
    <w:p w:rsidR="0055424D" w:rsidRDefault="0055424D">
      <w:pPr>
        <w:ind w:firstLine="902"/>
        <w:jc w:val="center"/>
        <w:rPr>
          <w:color w:val="000000"/>
          <w:sz w:val="32"/>
          <w:szCs w:val="32"/>
        </w:rPr>
      </w:pPr>
      <w:r w:rsidRPr="00016518">
        <w:rPr>
          <w:b/>
          <w:noProof/>
          <w:color w:val="000000"/>
          <w:sz w:val="44"/>
          <w:szCs w:val="4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416.25pt;height:212.25pt;visibility:visible">
            <v:imagedata r:id="rId7" o:title=""/>
          </v:shape>
        </w:pict>
      </w:r>
    </w:p>
    <w:p w:rsidR="0055424D" w:rsidRDefault="0055424D">
      <w:pPr>
        <w:ind w:firstLine="902"/>
        <w:jc w:val="both"/>
      </w:pPr>
    </w:p>
    <w:p w:rsidR="0055424D" w:rsidRDefault="0055424D">
      <w:pPr>
        <w:numPr>
          <w:ilvl w:val="0"/>
          <w:numId w:val="2"/>
        </w:num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Описать  диаграмму  с помощью таблицы</w:t>
      </w:r>
    </w:p>
    <w:p w:rsidR="0055424D" w:rsidRDefault="0055424D">
      <w:pPr>
        <w:ind w:firstLine="902"/>
        <w:jc w:val="both"/>
        <w:rPr>
          <w:color w:val="000000"/>
          <w:sz w:val="20"/>
          <w:szCs w:val="20"/>
        </w:rPr>
      </w:pPr>
    </w:p>
    <w:p w:rsidR="0055424D" w:rsidRDefault="0055424D">
      <w:pPr>
        <w:rPr>
          <w:sz w:val="20"/>
          <w:szCs w:val="20"/>
        </w:rPr>
      </w:pPr>
    </w:p>
    <w:tbl>
      <w:tblPr>
        <w:tblpPr w:leftFromText="180" w:rightFromText="180" w:topFromText="180" w:bottomFromText="180" w:vertAnchor="text" w:tblpX="39"/>
        <w:tblW w:w="9450" w:type="dxa"/>
        <w:tblInd w:w="-120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9450"/>
      </w:tblGrid>
      <w:tr w:rsidR="0055424D" w:rsidTr="00016518">
        <w:trPr>
          <w:cantSplit/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424D" w:rsidRDefault="0055424D" w:rsidP="00016518">
            <w:pPr>
              <w:spacing w:line="360" w:lineRule="auto"/>
            </w:pPr>
            <w:r w:rsidRPr="00016518">
              <w:rPr>
                <w:rFonts w:ascii="Times" w:hAnsi="Times" w:cs="Times"/>
              </w:rPr>
              <w:t xml:space="preserve">Название процесса </w:t>
            </w:r>
          </w:p>
        </w:tc>
      </w:tr>
      <w:tr w:rsidR="0055424D" w:rsidTr="00016518">
        <w:trPr>
          <w:cantSplit/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424D" w:rsidRPr="00464145" w:rsidRDefault="0055424D" w:rsidP="00016518">
            <w:pPr>
              <w:spacing w:line="360" w:lineRule="auto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Торговый менеджмент</w:t>
            </w:r>
          </w:p>
        </w:tc>
      </w:tr>
      <w:tr w:rsidR="0055424D" w:rsidTr="00016518">
        <w:trPr>
          <w:cantSplit/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424D" w:rsidRDefault="0055424D" w:rsidP="00016518">
            <w:pPr>
              <w:spacing w:line="360" w:lineRule="auto"/>
            </w:pPr>
            <w:r>
              <w:t>ID:1</w:t>
            </w:r>
          </w:p>
        </w:tc>
      </w:tr>
      <w:tr w:rsidR="0055424D" w:rsidTr="00016518">
        <w:trPr>
          <w:cantSplit/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424D" w:rsidRDefault="0055424D" w:rsidP="00016518">
            <w:pPr>
              <w:spacing w:line="360" w:lineRule="auto"/>
            </w:pPr>
          </w:p>
        </w:tc>
      </w:tr>
      <w:tr w:rsidR="0055424D" w:rsidTr="00016518">
        <w:trPr>
          <w:cantSplit/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424D" w:rsidRDefault="0055424D" w:rsidP="00016518">
            <w:pPr>
              <w:spacing w:line="360" w:lineRule="auto"/>
              <w:rPr>
                <w:rFonts w:ascii="Times" w:hAnsi="Times" w:cs="Times"/>
              </w:rPr>
            </w:pPr>
            <w:r w:rsidRPr="00016518">
              <w:rPr>
                <w:rFonts w:ascii="Times" w:hAnsi="Times" w:cs="Times"/>
              </w:rPr>
              <w:t xml:space="preserve">Краткое описание: </w:t>
            </w:r>
          </w:p>
          <w:p w:rsidR="0055424D" w:rsidRPr="00AD1B98" w:rsidRDefault="0055424D" w:rsidP="00016518">
            <w:pPr>
              <w:spacing w:line="360" w:lineRule="auto"/>
            </w:pPr>
            <w:r>
              <w:rPr>
                <w:rFonts w:ascii="Times" w:hAnsi="Times" w:cs="Times"/>
              </w:rPr>
              <w:t>После покупки заказа клиентом товара при его наличии оформляется счет</w:t>
            </w:r>
            <w:r w:rsidRPr="00AD1B98">
              <w:rPr>
                <w:rFonts w:ascii="Times" w:hAnsi="Times" w:cs="Times"/>
              </w:rPr>
              <w:t xml:space="preserve">, </w:t>
            </w:r>
            <w:r>
              <w:rPr>
                <w:rFonts w:ascii="Times" w:hAnsi="Times" w:cs="Times"/>
              </w:rPr>
              <w:t>накладная и происходит выдача товара покупателю</w:t>
            </w:r>
            <w:r w:rsidRPr="00AD1B98">
              <w:rPr>
                <w:rFonts w:ascii="Times" w:hAnsi="Times" w:cs="Times"/>
              </w:rPr>
              <w:t>.</w:t>
            </w:r>
          </w:p>
        </w:tc>
      </w:tr>
      <w:tr w:rsidR="0055424D" w:rsidTr="00016518">
        <w:trPr>
          <w:cantSplit/>
          <w:trHeight w:val="655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424D" w:rsidRDefault="0055424D" w:rsidP="00016518">
            <w:pPr>
              <w:spacing w:line="360" w:lineRule="auto"/>
              <w:rPr>
                <w:rFonts w:ascii="Times" w:hAnsi="Times" w:cs="Times"/>
              </w:rPr>
            </w:pPr>
            <w:r w:rsidRPr="00016518">
              <w:rPr>
                <w:rFonts w:ascii="Times" w:hAnsi="Times" w:cs="Times"/>
              </w:rPr>
              <w:t>Главные актеры:</w:t>
            </w:r>
          </w:p>
          <w:p w:rsidR="0055424D" w:rsidRDefault="0055424D" w:rsidP="00016518">
            <w:pPr>
              <w:spacing w:line="360" w:lineRule="auto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Менеджер </w:t>
            </w:r>
          </w:p>
          <w:p w:rsidR="0055424D" w:rsidRDefault="0055424D" w:rsidP="00016518">
            <w:pPr>
              <w:spacing w:line="360" w:lineRule="auto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Бухгалтер</w:t>
            </w:r>
          </w:p>
          <w:p w:rsidR="0055424D" w:rsidRDefault="0055424D" w:rsidP="00016518">
            <w:pPr>
              <w:spacing w:line="360" w:lineRule="auto"/>
            </w:pPr>
            <w:r>
              <w:rPr>
                <w:rFonts w:ascii="Times" w:hAnsi="Times" w:cs="Times"/>
              </w:rPr>
              <w:t>Кладовщик</w:t>
            </w:r>
          </w:p>
        </w:tc>
      </w:tr>
      <w:tr w:rsidR="0055424D" w:rsidTr="00016518">
        <w:trPr>
          <w:cantSplit/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424D" w:rsidRDefault="0055424D" w:rsidP="00016518">
            <w:pPr>
              <w:spacing w:line="360" w:lineRule="auto"/>
            </w:pPr>
            <w:r w:rsidRPr="00016518">
              <w:rPr>
                <w:rFonts w:ascii="Times" w:hAnsi="Times" w:cs="Times"/>
              </w:rPr>
              <w:t>Второстепенные актеры:</w:t>
            </w:r>
          </w:p>
          <w:p w:rsidR="0055424D" w:rsidRDefault="0055424D" w:rsidP="00016518">
            <w:pPr>
              <w:spacing w:line="360" w:lineRule="auto"/>
            </w:pPr>
            <w:r>
              <w:t>Клиент</w:t>
            </w:r>
          </w:p>
        </w:tc>
      </w:tr>
      <w:tr w:rsidR="0055424D" w:rsidTr="00016518">
        <w:trPr>
          <w:cantSplit/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424D" w:rsidRDefault="0055424D" w:rsidP="00016518">
            <w:pPr>
              <w:spacing w:line="360" w:lineRule="auto"/>
            </w:pPr>
            <w:r w:rsidRPr="00016518">
              <w:rPr>
                <w:rFonts w:ascii="Times" w:hAnsi="Times" w:cs="Times"/>
              </w:rPr>
              <w:t>Предусловия:</w:t>
            </w:r>
          </w:p>
          <w:p w:rsidR="0055424D" w:rsidRDefault="0055424D" w:rsidP="00016518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Делается заказ</w:t>
            </w:r>
          </w:p>
        </w:tc>
      </w:tr>
      <w:tr w:rsidR="0055424D" w:rsidTr="00016518">
        <w:trPr>
          <w:cantSplit/>
          <w:trHeight w:val="1326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424D" w:rsidRDefault="0055424D" w:rsidP="00016518">
            <w:pPr>
              <w:spacing w:line="360" w:lineRule="auto"/>
            </w:pPr>
            <w:r w:rsidRPr="00016518">
              <w:rPr>
                <w:rFonts w:ascii="Times" w:hAnsi="Times" w:cs="Times"/>
              </w:rPr>
              <w:t>Основной поток:</w:t>
            </w:r>
          </w:p>
          <w:p w:rsidR="0055424D" w:rsidRDefault="0055424D" w:rsidP="00016518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RPr="00016518">
              <w:rPr>
                <w:rFonts w:ascii="Times" w:hAnsi="Times" w:cs="Times"/>
              </w:rPr>
              <w:t xml:space="preserve">Прецедент начинается с </w:t>
            </w:r>
            <w:r>
              <w:rPr>
                <w:rFonts w:ascii="Times" w:hAnsi="Times" w:cs="Times"/>
              </w:rPr>
              <w:t>оформления заказа</w:t>
            </w:r>
          </w:p>
          <w:p w:rsidR="0055424D" w:rsidRDefault="0055424D" w:rsidP="00016518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hAnsi="Times" w:cs="Times"/>
              </w:rPr>
              <w:t>Оформление счета и накладных</w:t>
            </w:r>
          </w:p>
          <w:p w:rsidR="0055424D" w:rsidRDefault="0055424D" w:rsidP="00016518">
            <w:pPr>
              <w:spacing w:line="360" w:lineRule="auto"/>
              <w:ind w:left="360"/>
            </w:pPr>
          </w:p>
        </w:tc>
      </w:tr>
      <w:tr w:rsidR="0055424D" w:rsidTr="00016518">
        <w:trPr>
          <w:cantSplit/>
          <w:trHeight w:val="554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424D" w:rsidRDefault="0055424D" w:rsidP="00016518">
            <w:pPr>
              <w:spacing w:line="360" w:lineRule="auto"/>
            </w:pPr>
            <w:r w:rsidRPr="00016518">
              <w:rPr>
                <w:rFonts w:ascii="Times" w:hAnsi="Times" w:cs="Times"/>
              </w:rPr>
              <w:t>Постусловия:</w:t>
            </w:r>
          </w:p>
          <w:p w:rsidR="0055424D" w:rsidRDefault="0055424D" w:rsidP="00016518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Выдача товара</w:t>
            </w:r>
          </w:p>
        </w:tc>
      </w:tr>
    </w:tbl>
    <w:p w:rsidR="0055424D" w:rsidRPr="00AD1B98" w:rsidRDefault="0055424D" w:rsidP="00AD1B98">
      <w:pPr>
        <w:rPr>
          <w:b/>
          <w:color w:val="000000"/>
          <w:sz w:val="44"/>
          <w:szCs w:val="44"/>
          <w:lang w:val="en-US"/>
        </w:rPr>
      </w:pPr>
    </w:p>
    <w:sectPr w:rsidR="0055424D" w:rsidRPr="00AD1B98" w:rsidSect="00D82896">
      <w:headerReference w:type="default" r:id="rId8"/>
      <w:pgSz w:w="11906" w:h="16838"/>
      <w:pgMar w:top="1134" w:right="850" w:bottom="1134" w:left="1701" w:header="708" w:footer="708" w:gutter="0"/>
      <w:pgNumType w:start="1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24D" w:rsidRDefault="0055424D" w:rsidP="00D82896">
      <w:r>
        <w:separator/>
      </w:r>
    </w:p>
  </w:endnote>
  <w:endnote w:type="continuationSeparator" w:id="1">
    <w:p w:rsidR="0055424D" w:rsidRDefault="0055424D" w:rsidP="00D82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24D" w:rsidRDefault="0055424D" w:rsidP="00D82896">
      <w:r>
        <w:separator/>
      </w:r>
    </w:p>
  </w:footnote>
  <w:footnote w:type="continuationSeparator" w:id="1">
    <w:p w:rsidR="0055424D" w:rsidRDefault="0055424D" w:rsidP="00D828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24D" w:rsidRDefault="0055424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37954"/>
    <w:multiLevelType w:val="multilevel"/>
    <w:tmpl w:val="FFFFFFFF"/>
    <w:lvl w:ilvl="0">
      <w:numFmt w:val="bullet"/>
      <w:lvlText w:val="●"/>
      <w:lvlJc w:val="left"/>
      <w:rPr>
        <w:rFonts w:ascii="Noto Sans Symbols" w:eastAsia="Times New Roman" w:hAnsi="Noto Sans Symbols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">
    <w:nsid w:val="61042004"/>
    <w:multiLevelType w:val="multilevel"/>
    <w:tmpl w:val="FFFFFFFF"/>
    <w:lvl w:ilvl="0">
      <w:start w:val="1"/>
      <w:numFmt w:val="decimal"/>
      <w:lvlText w:val="%1."/>
      <w:lvlJc w:val="left"/>
      <w:pPr>
        <w:ind w:left="6840" w:hanging="360"/>
      </w:pPr>
      <w:rPr>
        <w:rFonts w:cs="Times New Roman"/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70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42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14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86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58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30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022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2896"/>
    <w:rsid w:val="00016518"/>
    <w:rsid w:val="00440F35"/>
    <w:rsid w:val="00464145"/>
    <w:rsid w:val="0055424D"/>
    <w:rsid w:val="00AD1B98"/>
    <w:rsid w:val="00B7108A"/>
    <w:rsid w:val="00D82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D8289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D8289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D8289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D82896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D8289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D828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2BC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2BC"/>
    <w:rPr>
      <w:rFonts w:asciiTheme="majorHAnsi" w:eastAsiaTheme="majorEastAsia" w:hAnsiTheme="majorHAnsi" w:cstheme="majorBidi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2BC"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2BC"/>
    <w:rPr>
      <w:rFonts w:asciiTheme="minorHAnsi" w:eastAsiaTheme="minorEastAsia" w:hAnsiTheme="minorHAnsi" w:cstheme="minorBidi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2BC"/>
    <w:rPr>
      <w:rFonts w:asciiTheme="minorHAnsi" w:eastAsiaTheme="minorEastAsia" w:hAnsiTheme="minorHAnsi" w:cstheme="minorBidi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2BC"/>
    <w:rPr>
      <w:rFonts w:asciiTheme="minorHAnsi" w:eastAsiaTheme="minorEastAsia" w:hAnsiTheme="minorHAnsi" w:cstheme="minorBidi"/>
      <w:b/>
      <w:bCs/>
      <w:lang w:eastAsia="zh-CN"/>
    </w:rPr>
  </w:style>
  <w:style w:type="paragraph" w:customStyle="1" w:styleId="normal0">
    <w:name w:val="normal"/>
    <w:uiPriority w:val="99"/>
    <w:rsid w:val="00D82896"/>
    <w:rPr>
      <w:sz w:val="24"/>
      <w:szCs w:val="24"/>
    </w:rPr>
  </w:style>
  <w:style w:type="paragraph" w:styleId="Title">
    <w:name w:val="Title"/>
    <w:basedOn w:val="normal1"/>
    <w:next w:val="normal1"/>
    <w:link w:val="TitleChar"/>
    <w:uiPriority w:val="99"/>
    <w:qFormat/>
    <w:rsid w:val="00D8289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A22BC"/>
    <w:rPr>
      <w:rFonts w:asciiTheme="majorHAnsi" w:eastAsiaTheme="majorEastAsia" w:hAnsiTheme="majorHAnsi" w:cstheme="majorBidi"/>
      <w:b/>
      <w:bCs/>
      <w:kern w:val="28"/>
      <w:sz w:val="32"/>
      <w:szCs w:val="32"/>
      <w:lang w:eastAsia="zh-CN"/>
    </w:rPr>
  </w:style>
  <w:style w:type="paragraph" w:customStyle="1" w:styleId="normal1">
    <w:name w:val="normal1"/>
    <w:uiPriority w:val="99"/>
    <w:rsid w:val="00D82896"/>
    <w:rPr>
      <w:sz w:val="24"/>
      <w:szCs w:val="24"/>
    </w:rPr>
  </w:style>
  <w:style w:type="paragraph" w:customStyle="1" w:styleId="pafterli">
    <w:name w:val="p_after_li"/>
    <w:basedOn w:val="Normal"/>
    <w:uiPriority w:val="99"/>
    <w:pPr>
      <w:spacing w:before="75" w:after="280"/>
    </w:p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eastAsia="zh-CN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D82896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A22BC"/>
    <w:rPr>
      <w:rFonts w:asciiTheme="majorHAnsi" w:eastAsiaTheme="majorEastAsia" w:hAnsiTheme="majorHAnsi" w:cstheme="majorBidi"/>
      <w:sz w:val="24"/>
      <w:szCs w:val="24"/>
      <w:lang w:eastAsia="zh-CN"/>
    </w:rPr>
  </w:style>
  <w:style w:type="table" w:customStyle="1" w:styleId="a">
    <w:name w:val="Стиль"/>
    <w:uiPriority w:val="99"/>
    <w:rsid w:val="00D8289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Стиль1"/>
    <w:uiPriority w:val="99"/>
    <w:rsid w:val="00D8289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68</Words>
  <Characters>389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Игорь</dc:creator>
  <cp:keywords/>
  <dc:description/>
  <cp:lastModifiedBy>Student</cp:lastModifiedBy>
  <cp:revision>2</cp:revision>
  <dcterms:created xsi:type="dcterms:W3CDTF">2023-10-05T08:44:00Z</dcterms:created>
  <dcterms:modified xsi:type="dcterms:W3CDTF">2023-10-05T08:44:00Z</dcterms:modified>
</cp:coreProperties>
</file>